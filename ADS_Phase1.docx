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48E8" w14:textId="77777777" w:rsidR="00983BDB" w:rsidRPr="00983BDB" w:rsidRDefault="00983BDB" w:rsidP="00874AA1">
      <w:pPr>
        <w:pStyle w:val="Title"/>
        <w:rPr>
          <w:rStyle w:val="course-number"/>
          <w:rFonts w:asciiTheme="minorHAnsi" w:hAnsiTheme="minorHAnsi" w:cstheme="minorHAnsi"/>
          <w:color w:val="313131"/>
          <w:sz w:val="21"/>
          <w:szCs w:val="21"/>
          <w:shd w:val="clear" w:color="auto" w:fill="FFFFFF"/>
        </w:rPr>
      </w:pPr>
      <w:r w:rsidRPr="00983BDB">
        <w:rPr>
          <w:rStyle w:val="provider"/>
          <w:rFonts w:asciiTheme="minorHAnsi" w:hAnsiTheme="minorHAnsi" w:cstheme="minorHAnsi"/>
          <w:color w:val="313131"/>
          <w:sz w:val="21"/>
          <w:szCs w:val="21"/>
          <w:shd w:val="clear" w:color="auto" w:fill="FFFFFF"/>
        </w:rPr>
        <w:t>IBM:</w:t>
      </w:r>
      <w:r w:rsidRPr="00983BDB">
        <w:rPr>
          <w:rFonts w:asciiTheme="minorHAnsi" w:hAnsiTheme="minorHAnsi" w:cstheme="minorHAnsi"/>
          <w:color w:val="313131"/>
          <w:sz w:val="21"/>
          <w:szCs w:val="21"/>
          <w:shd w:val="clear" w:color="auto" w:fill="FFFFFF"/>
        </w:rPr>
        <w:t> </w:t>
      </w:r>
      <w:r w:rsidRPr="00983BDB">
        <w:rPr>
          <w:rStyle w:val="course-number"/>
          <w:rFonts w:asciiTheme="minorHAnsi" w:hAnsiTheme="minorHAnsi" w:cstheme="minorHAnsi"/>
          <w:color w:val="313131"/>
          <w:sz w:val="21"/>
          <w:szCs w:val="21"/>
          <w:shd w:val="clear" w:color="auto" w:fill="FFFFFF"/>
        </w:rPr>
        <w:t>ADS101</w:t>
      </w:r>
    </w:p>
    <w:p w14:paraId="7645A87E" w14:textId="1AC4CC60" w:rsidR="00076856" w:rsidRPr="0063296D" w:rsidRDefault="00983BDB" w:rsidP="00874AA1">
      <w:pPr>
        <w:pStyle w:val="Title"/>
        <w:rPr>
          <w:rStyle w:val="course-name"/>
          <w:rFonts w:asciiTheme="minorHAnsi" w:hAnsiTheme="minorHAnsi" w:cstheme="minorHAnsi"/>
          <w:color w:val="313131"/>
          <w:shd w:val="clear" w:color="auto" w:fill="FFFFFF"/>
        </w:rPr>
      </w:pPr>
      <w:r w:rsidRPr="00983BDB">
        <w:rPr>
          <w:rStyle w:val="course-number"/>
          <w:rFonts w:asciiTheme="minorHAnsi" w:hAnsiTheme="minorHAnsi" w:cstheme="minorHAnsi"/>
          <w:color w:val="313131"/>
          <w:sz w:val="21"/>
          <w:szCs w:val="21"/>
          <w:shd w:val="clear" w:color="auto" w:fill="FFFFFF"/>
        </w:rPr>
        <w:t xml:space="preserve"> </w:t>
      </w:r>
      <w:r w:rsidRPr="0063296D">
        <w:rPr>
          <w:rStyle w:val="course-name"/>
          <w:rFonts w:asciiTheme="minorHAnsi" w:hAnsiTheme="minorHAnsi" w:cstheme="minorHAnsi"/>
          <w:color w:val="313131"/>
          <w:shd w:val="clear" w:color="auto" w:fill="FFFFFF"/>
        </w:rPr>
        <w:t>Applied Data Science - Group 2</w:t>
      </w:r>
    </w:p>
    <w:p w14:paraId="4AF04607" w14:textId="5BC86DFE" w:rsidR="00983BDB" w:rsidRPr="00983BDB" w:rsidRDefault="0063296D" w:rsidP="00983BDB">
      <w:pPr>
        <w:pStyle w:val="Heading2"/>
        <w:shd w:val="clear" w:color="auto" w:fill="FFFFFF"/>
        <w:spacing w:after="0" w:line="336" w:lineRule="atLeast"/>
        <w:rPr>
          <w:rFonts w:cstheme="minorHAnsi"/>
          <w:color w:val="474747"/>
          <w:sz w:val="32"/>
          <w:szCs w:val="32"/>
        </w:rPr>
      </w:pPr>
      <w:r>
        <w:rPr>
          <w:rFonts w:cstheme="minorHAnsi"/>
          <w:color w:val="474747"/>
          <w:sz w:val="32"/>
          <w:szCs w:val="32"/>
        </w:rPr>
        <w:t xml:space="preserve">                         Project4: </w:t>
      </w:r>
      <w:r w:rsidR="00983BDB" w:rsidRPr="00983BDB">
        <w:rPr>
          <w:rFonts w:cstheme="minorHAnsi"/>
          <w:color w:val="474747"/>
          <w:sz w:val="32"/>
          <w:szCs w:val="32"/>
        </w:rPr>
        <w:t>Electricity Prices Prediction</w:t>
      </w:r>
    </w:p>
    <w:p w14:paraId="1EC208A1" w14:textId="77777777" w:rsidR="00983BDB" w:rsidRPr="00983BDB" w:rsidRDefault="00983BDB" w:rsidP="00983BDB">
      <w:pPr>
        <w:rPr>
          <w:rFonts w:cstheme="minorHAnsi"/>
        </w:rPr>
      </w:pPr>
    </w:p>
    <w:p w14:paraId="695DD990" w14:textId="355133E4" w:rsidR="00563FE4" w:rsidRPr="00983BDB" w:rsidRDefault="0063296D" w:rsidP="00874AA1">
      <w:pPr>
        <w:pStyle w:val="Heading1"/>
        <w:rPr>
          <w:rFonts w:asciiTheme="minorHAnsi" w:hAnsiTheme="minorHAnsi" w:cstheme="minorHAnsi"/>
          <w:sz w:val="36"/>
          <w:szCs w:val="40"/>
        </w:rPr>
      </w:pPr>
      <w:r w:rsidRPr="0063296D">
        <w:rPr>
          <w:rFonts w:asciiTheme="minorHAnsi" w:hAnsiTheme="minorHAnsi" w:cstheme="minorHAnsi"/>
          <w:sz w:val="36"/>
          <w:szCs w:val="40"/>
        </w:rPr>
        <w:t>Project Overview</w:t>
      </w:r>
    </w:p>
    <w:p w14:paraId="507069D0" w14:textId="6DCE265F" w:rsidR="00563FE4" w:rsidRPr="00983BDB" w:rsidRDefault="00563FE4" w:rsidP="00874AA1">
      <w:pPr>
        <w:rPr>
          <w:rFonts w:cstheme="minorHAnsi"/>
        </w:rPr>
      </w:pPr>
    </w:p>
    <w:p w14:paraId="03983E1D" w14:textId="000B2A3A" w:rsidR="00563FE4" w:rsidRPr="00983BDB" w:rsidRDefault="00983BDB" w:rsidP="00874AA1">
      <w:pPr>
        <w:pStyle w:val="Heading1"/>
        <w:rPr>
          <w:rStyle w:val="Strong"/>
          <w:rFonts w:asciiTheme="minorHAnsi" w:hAnsiTheme="minorHAnsi" w:cstheme="minorHAnsi"/>
          <w:b/>
          <w:bCs w:val="0"/>
          <w:bdr w:val="single" w:sz="2" w:space="0" w:color="D9D9E3" w:frame="1"/>
          <w:shd w:val="clear" w:color="auto" w:fill="F7F7F8"/>
        </w:rPr>
      </w:pPr>
      <w:r w:rsidRPr="0063296D">
        <w:rPr>
          <w:rStyle w:val="Strong"/>
          <w:rFonts w:asciiTheme="minorHAnsi" w:hAnsiTheme="minorHAnsi" w:cstheme="minorHAnsi"/>
          <w:b/>
          <w:bCs w:val="0"/>
          <w:bdr w:val="single" w:sz="2" w:space="0" w:color="D9D9E3" w:frame="1"/>
          <w:shd w:val="clear" w:color="auto" w:fill="F7F7F8"/>
        </w:rPr>
        <w:t>Problem</w:t>
      </w:r>
      <w:r w:rsidRPr="00983BDB">
        <w:rPr>
          <w:rStyle w:val="Strong"/>
          <w:rFonts w:asciiTheme="minorHAnsi" w:hAnsiTheme="minorHAnsi" w:cstheme="minorHAnsi"/>
          <w:b/>
          <w:bCs w:val="0"/>
          <w:bdr w:val="single" w:sz="2" w:space="0" w:color="D9D9E3" w:frame="1"/>
          <w:shd w:val="clear" w:color="auto" w:fill="F7F7F8"/>
        </w:rPr>
        <w:t xml:space="preserve"> Statement:</w:t>
      </w:r>
    </w:p>
    <w:p w14:paraId="0781C886" w14:textId="77777777" w:rsidR="00983BDB" w:rsidRPr="00983BDB" w:rsidRDefault="00983BDB" w:rsidP="00874AA1">
      <w:pPr>
        <w:pStyle w:val="Heading1"/>
        <w:rPr>
          <w:rFonts w:asciiTheme="minorHAnsi" w:hAnsiTheme="minorHAnsi" w:cstheme="minorHAnsi"/>
          <w:b w:val="0"/>
          <w:bCs/>
        </w:rPr>
      </w:pPr>
    </w:p>
    <w:p w14:paraId="358432ED" w14:textId="0F7D97B6" w:rsidR="00983BDB" w:rsidRPr="00983BDB" w:rsidRDefault="00983BDB" w:rsidP="00874AA1">
      <w:pPr>
        <w:pStyle w:val="Heading1"/>
        <w:rPr>
          <w:rFonts w:asciiTheme="minorHAnsi" w:hAnsiTheme="minorHAnsi" w:cstheme="minorHAnsi"/>
          <w:b w:val="0"/>
          <w:bCs/>
          <w:color w:val="374151"/>
          <w:shd w:val="clear" w:color="auto" w:fill="F7F7F8"/>
        </w:rPr>
      </w:pPr>
      <w:r w:rsidRPr="00983BDB">
        <w:rPr>
          <w:rFonts w:asciiTheme="minorHAnsi" w:hAnsiTheme="minorHAnsi" w:cstheme="minorHAnsi"/>
          <w:b w:val="0"/>
          <w:bCs/>
          <w:color w:val="374151"/>
          <w:shd w:val="clear" w:color="auto" w:fill="F7F7F8"/>
        </w:rPr>
        <w:t xml:space="preserve">Our goal is to build a tool that can predict future electricity prices. This tool will help energy companies and consumers make smart decisions about when to use or buy electricity. To do this, </w:t>
      </w:r>
      <w:proofErr w:type="gramStart"/>
      <w:r w:rsidRPr="00983BDB">
        <w:rPr>
          <w:rFonts w:asciiTheme="minorHAnsi" w:hAnsiTheme="minorHAnsi" w:cstheme="minorHAnsi"/>
          <w:b w:val="0"/>
          <w:bCs/>
          <w:color w:val="374151"/>
          <w:shd w:val="clear" w:color="auto" w:fill="F7F7F8"/>
        </w:rPr>
        <w:t>we'll</w:t>
      </w:r>
      <w:proofErr w:type="gramEnd"/>
      <w:r w:rsidRPr="00983BDB">
        <w:rPr>
          <w:rFonts w:asciiTheme="minorHAnsi" w:hAnsiTheme="minorHAnsi" w:cstheme="minorHAnsi"/>
          <w:b w:val="0"/>
          <w:bCs/>
          <w:color w:val="374151"/>
          <w:shd w:val="clear" w:color="auto" w:fill="F7F7F8"/>
        </w:rPr>
        <w:t xml:space="preserve"> go through several steps, including preparing data, creating useful features, picking the right prediction method, training the model, and checking how well it works.</w:t>
      </w:r>
    </w:p>
    <w:p w14:paraId="3AB6F68F" w14:textId="77777777" w:rsidR="00983BDB" w:rsidRPr="00983BDB" w:rsidRDefault="00983BDB" w:rsidP="00874AA1">
      <w:pPr>
        <w:pStyle w:val="Heading1"/>
        <w:rPr>
          <w:rFonts w:asciiTheme="minorHAnsi" w:hAnsiTheme="minorHAnsi" w:cstheme="minorHAnsi"/>
          <w:b w:val="0"/>
          <w:bCs/>
        </w:rPr>
      </w:pPr>
    </w:p>
    <w:p w14:paraId="403BB6D6" w14:textId="36A7EE1B" w:rsidR="00563FE4" w:rsidRPr="00983BDB" w:rsidRDefault="00983BDB" w:rsidP="00874AA1">
      <w:pPr>
        <w:pStyle w:val="Heading1"/>
        <w:rPr>
          <w:rFonts w:asciiTheme="minorHAnsi" w:hAnsiTheme="minorHAnsi" w:cstheme="minorHAnsi"/>
          <w:b w:val="0"/>
          <w:bCs/>
        </w:rPr>
      </w:pPr>
      <w:r w:rsidRPr="00983BDB">
        <w:rPr>
          <w:rStyle w:val="Strong"/>
          <w:rFonts w:asciiTheme="minorHAnsi" w:hAnsiTheme="minorHAnsi" w:cstheme="minorHAnsi"/>
          <w:b/>
          <w:bCs w:val="0"/>
          <w:bdr w:val="single" w:sz="2" w:space="0" w:color="D9D9E3" w:frame="1"/>
          <w:shd w:val="clear" w:color="auto" w:fill="F7F7F8"/>
        </w:rPr>
        <w:t>Step-by-Step Plan:</w:t>
      </w:r>
    </w:p>
    <w:p w14:paraId="41E8D043" w14:textId="77777777" w:rsidR="00983BDB" w:rsidRPr="00983BDB" w:rsidRDefault="00983BDB" w:rsidP="00874AA1">
      <w:pPr>
        <w:pStyle w:val="Heading1"/>
        <w:rPr>
          <w:rFonts w:asciiTheme="minorHAnsi" w:hAnsiTheme="minorHAnsi" w:cstheme="minorHAnsi"/>
        </w:rPr>
      </w:pPr>
    </w:p>
    <w:p w14:paraId="6A2E78A9" w14:textId="77777777" w:rsidR="00983BDB" w:rsidRPr="00983BDB" w:rsidRDefault="00983BDB" w:rsidP="00983B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lang w:val="en-IN" w:eastAsia="en-IN"/>
        </w:rPr>
      </w:pPr>
      <w:r w:rsidRPr="00983BDB">
        <w:rPr>
          <w:rFonts w:eastAsia="Times New Roman" w:cstheme="minorHAnsi"/>
          <w:b/>
          <w:bCs/>
          <w:color w:val="374151"/>
          <w:bdr w:val="single" w:sz="2" w:space="0" w:color="D9D9E3" w:frame="1"/>
          <w:lang w:val="en-IN" w:eastAsia="en-IN"/>
        </w:rPr>
        <w:t>1. Data Gathering:</w:t>
      </w:r>
    </w:p>
    <w:p w14:paraId="13D7DA24" w14:textId="77777777" w:rsidR="00983BDB" w:rsidRPr="00983BDB" w:rsidRDefault="00983BDB" w:rsidP="00983BD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lang w:val="en-IN" w:eastAsia="en-IN"/>
        </w:rPr>
      </w:pPr>
      <w:proofErr w:type="gramStart"/>
      <w:r w:rsidRPr="00983BDB">
        <w:rPr>
          <w:rFonts w:eastAsia="Times New Roman" w:cstheme="minorHAnsi"/>
          <w:color w:val="374151"/>
          <w:lang w:val="en-IN" w:eastAsia="en-IN"/>
        </w:rPr>
        <w:t>We'll</w:t>
      </w:r>
      <w:proofErr w:type="gramEnd"/>
      <w:r w:rsidRPr="00983BDB">
        <w:rPr>
          <w:rFonts w:eastAsia="Times New Roman" w:cstheme="minorHAnsi"/>
          <w:color w:val="374151"/>
          <w:lang w:val="en-IN" w:eastAsia="en-IN"/>
        </w:rPr>
        <w:t xml:space="preserve"> collect historical data that tells us about past electricity prices. This data will also include things like the date, how much electricity was needed, the weather, and economic info.</w:t>
      </w:r>
    </w:p>
    <w:p w14:paraId="5AD85C63" w14:textId="77777777" w:rsidR="00983BDB" w:rsidRPr="00983BDB" w:rsidRDefault="00983BDB" w:rsidP="00983B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lang w:val="en-IN" w:eastAsia="en-IN"/>
        </w:rPr>
      </w:pPr>
      <w:r w:rsidRPr="00983BDB">
        <w:rPr>
          <w:rFonts w:eastAsia="Times New Roman" w:cstheme="minorHAnsi"/>
          <w:b/>
          <w:bCs/>
          <w:color w:val="374151"/>
          <w:bdr w:val="single" w:sz="2" w:space="0" w:color="D9D9E3" w:frame="1"/>
          <w:lang w:val="en-IN" w:eastAsia="en-IN"/>
        </w:rPr>
        <w:t>2. Data Cleaning:</w:t>
      </w:r>
    </w:p>
    <w:p w14:paraId="395D1C7B" w14:textId="77777777" w:rsidR="00983BDB" w:rsidRPr="00983BDB" w:rsidRDefault="00983BDB" w:rsidP="00983BD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lang w:val="en-IN" w:eastAsia="en-IN"/>
        </w:rPr>
      </w:pPr>
      <w:proofErr w:type="gramStart"/>
      <w:r w:rsidRPr="00983BDB">
        <w:rPr>
          <w:rFonts w:eastAsia="Times New Roman" w:cstheme="minorHAnsi"/>
          <w:color w:val="374151"/>
          <w:lang w:val="en-IN" w:eastAsia="en-IN"/>
        </w:rPr>
        <w:t>We'll</w:t>
      </w:r>
      <w:proofErr w:type="gramEnd"/>
      <w:r w:rsidRPr="00983BDB">
        <w:rPr>
          <w:rFonts w:eastAsia="Times New Roman" w:cstheme="minorHAnsi"/>
          <w:color w:val="374151"/>
          <w:lang w:val="en-IN" w:eastAsia="en-IN"/>
        </w:rPr>
        <w:t xml:space="preserve"> tidy up the data to make sure it's reliable and ready for analysis. This means fixing any mistakes and dealing with missing information.</w:t>
      </w:r>
    </w:p>
    <w:p w14:paraId="441A5E58" w14:textId="77777777" w:rsidR="00983BDB" w:rsidRPr="00983BDB" w:rsidRDefault="00983BDB" w:rsidP="00983B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lang w:val="en-IN" w:eastAsia="en-IN"/>
        </w:rPr>
      </w:pPr>
      <w:r w:rsidRPr="00983BDB">
        <w:rPr>
          <w:rFonts w:eastAsia="Times New Roman" w:cstheme="minorHAnsi"/>
          <w:b/>
          <w:bCs/>
          <w:color w:val="374151"/>
          <w:bdr w:val="single" w:sz="2" w:space="0" w:color="D9D9E3" w:frame="1"/>
          <w:lang w:val="en-IN" w:eastAsia="en-IN"/>
        </w:rPr>
        <w:t>3. Feature Creation:</w:t>
      </w:r>
    </w:p>
    <w:p w14:paraId="42A230A2" w14:textId="77777777" w:rsidR="00983BDB" w:rsidRPr="00983BDB" w:rsidRDefault="00983BDB" w:rsidP="00983BD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lang w:val="en-IN" w:eastAsia="en-IN"/>
        </w:rPr>
      </w:pPr>
      <w:proofErr w:type="gramStart"/>
      <w:r w:rsidRPr="00983BDB">
        <w:rPr>
          <w:rFonts w:eastAsia="Times New Roman" w:cstheme="minorHAnsi"/>
          <w:color w:val="374151"/>
          <w:lang w:val="en-IN" w:eastAsia="en-IN"/>
        </w:rPr>
        <w:t>We'll</w:t>
      </w:r>
      <w:proofErr w:type="gramEnd"/>
      <w:r w:rsidRPr="00983BDB">
        <w:rPr>
          <w:rFonts w:eastAsia="Times New Roman" w:cstheme="minorHAnsi"/>
          <w:color w:val="374151"/>
          <w:lang w:val="en-IN" w:eastAsia="en-IN"/>
        </w:rPr>
        <w:t xml:space="preserve"> make new pieces of information that could help the prediction. For example, we might use the day of the week, month, or past price trends to make our predictions better.</w:t>
      </w:r>
    </w:p>
    <w:p w14:paraId="56ACA88F" w14:textId="77777777" w:rsidR="00983BDB" w:rsidRPr="00983BDB" w:rsidRDefault="00983BDB" w:rsidP="00983BD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lang w:val="en-IN" w:eastAsia="en-IN"/>
        </w:rPr>
      </w:pPr>
    </w:p>
    <w:p w14:paraId="6B47E3F9" w14:textId="77777777" w:rsidR="00983BDB" w:rsidRPr="00983BDB" w:rsidRDefault="00983BDB" w:rsidP="00983BD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lang w:val="en-IN" w:eastAsia="en-IN"/>
        </w:rPr>
      </w:pPr>
    </w:p>
    <w:p w14:paraId="63308872" w14:textId="77777777" w:rsidR="00983BDB" w:rsidRPr="00983BDB" w:rsidRDefault="00983BDB" w:rsidP="00983B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lang w:val="en-IN" w:eastAsia="en-IN"/>
        </w:rPr>
      </w:pPr>
      <w:r w:rsidRPr="00983BDB">
        <w:rPr>
          <w:rFonts w:eastAsia="Times New Roman" w:cstheme="minorHAnsi"/>
          <w:b/>
          <w:bCs/>
          <w:color w:val="374151"/>
          <w:bdr w:val="single" w:sz="2" w:space="0" w:color="D9D9E3" w:frame="1"/>
          <w:lang w:val="en-IN" w:eastAsia="en-IN"/>
        </w:rPr>
        <w:t>4. Choosing a Prediction Method:</w:t>
      </w:r>
    </w:p>
    <w:p w14:paraId="57EF7633" w14:textId="77777777" w:rsidR="00983BDB" w:rsidRPr="00983BDB" w:rsidRDefault="00983BDB" w:rsidP="00983BD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lang w:val="en-IN" w:eastAsia="en-IN"/>
        </w:rPr>
      </w:pPr>
      <w:proofErr w:type="gramStart"/>
      <w:r w:rsidRPr="00983BDB">
        <w:rPr>
          <w:rFonts w:eastAsia="Times New Roman" w:cstheme="minorHAnsi"/>
          <w:color w:val="374151"/>
          <w:lang w:val="en-IN" w:eastAsia="en-IN"/>
        </w:rPr>
        <w:t>We'll</w:t>
      </w:r>
      <w:proofErr w:type="gramEnd"/>
      <w:r w:rsidRPr="00983BDB">
        <w:rPr>
          <w:rFonts w:eastAsia="Times New Roman" w:cstheme="minorHAnsi"/>
          <w:color w:val="374151"/>
          <w:lang w:val="en-IN" w:eastAsia="en-IN"/>
        </w:rPr>
        <w:t xml:space="preserve"> decide on a way to make our predictions. We might use a method called ARIMA or something called LSTM, which are good at handling time-related data.</w:t>
      </w:r>
    </w:p>
    <w:p w14:paraId="206C5F25" w14:textId="77777777" w:rsidR="00983BDB" w:rsidRPr="00983BDB" w:rsidRDefault="00983BDB" w:rsidP="00983BD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eastAsia="Times New Roman" w:cstheme="minorHAnsi"/>
          <w:color w:val="374151"/>
          <w:lang w:val="en-IN" w:eastAsia="en-IN"/>
        </w:rPr>
      </w:pPr>
    </w:p>
    <w:p w14:paraId="189654E0" w14:textId="77777777" w:rsidR="00983BDB" w:rsidRPr="00983BDB" w:rsidRDefault="00983BDB" w:rsidP="00983B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lang w:val="en-IN" w:eastAsia="en-IN"/>
        </w:rPr>
      </w:pPr>
      <w:r w:rsidRPr="00983BDB">
        <w:rPr>
          <w:rFonts w:eastAsia="Times New Roman" w:cstheme="minorHAnsi"/>
          <w:b/>
          <w:bCs/>
          <w:color w:val="374151"/>
          <w:bdr w:val="single" w:sz="2" w:space="0" w:color="D9D9E3" w:frame="1"/>
          <w:lang w:val="en-IN" w:eastAsia="en-IN"/>
        </w:rPr>
        <w:t>5. Training the Model:</w:t>
      </w:r>
    </w:p>
    <w:p w14:paraId="5A42E0C0" w14:textId="77777777" w:rsidR="00983BDB" w:rsidRPr="00983BDB" w:rsidRDefault="00983BDB" w:rsidP="00983BDB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lang w:val="en-IN" w:eastAsia="en-IN"/>
        </w:rPr>
      </w:pPr>
      <w:proofErr w:type="gramStart"/>
      <w:r w:rsidRPr="00983BDB">
        <w:rPr>
          <w:rFonts w:eastAsia="Times New Roman" w:cstheme="minorHAnsi"/>
          <w:color w:val="374151"/>
          <w:lang w:val="en-IN" w:eastAsia="en-IN"/>
        </w:rPr>
        <w:t>We'll</w:t>
      </w:r>
      <w:proofErr w:type="gramEnd"/>
      <w:r w:rsidRPr="00983BDB">
        <w:rPr>
          <w:rFonts w:eastAsia="Times New Roman" w:cstheme="minorHAnsi"/>
          <w:color w:val="374151"/>
          <w:lang w:val="en-IN" w:eastAsia="en-IN"/>
        </w:rPr>
        <w:t xml:space="preserve"> teach our chosen method using the cleaned and enhanced data. This helps the model learn from past patterns.</w:t>
      </w:r>
    </w:p>
    <w:p w14:paraId="38546F65" w14:textId="77777777" w:rsidR="00983BDB" w:rsidRPr="00983BDB" w:rsidRDefault="00983BDB" w:rsidP="00983BD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lang w:val="en-IN" w:eastAsia="en-IN"/>
        </w:rPr>
      </w:pPr>
    </w:p>
    <w:p w14:paraId="7CE66698" w14:textId="77777777" w:rsidR="00983BDB" w:rsidRPr="00983BDB" w:rsidRDefault="00983BDB" w:rsidP="00983BD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lang w:val="en-IN" w:eastAsia="en-IN"/>
        </w:rPr>
      </w:pPr>
    </w:p>
    <w:p w14:paraId="52B51B9D" w14:textId="77777777" w:rsidR="00983BDB" w:rsidRPr="00983BDB" w:rsidRDefault="00983BDB" w:rsidP="00983B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lang w:val="en-IN" w:eastAsia="en-IN"/>
        </w:rPr>
      </w:pPr>
      <w:r w:rsidRPr="00983BDB">
        <w:rPr>
          <w:rFonts w:eastAsia="Times New Roman" w:cstheme="minorHAnsi"/>
          <w:b/>
          <w:bCs/>
          <w:color w:val="374151"/>
          <w:bdr w:val="single" w:sz="2" w:space="0" w:color="D9D9E3" w:frame="1"/>
          <w:lang w:val="en-IN" w:eastAsia="en-IN"/>
        </w:rPr>
        <w:t>6. Checking Accuracy:</w:t>
      </w:r>
    </w:p>
    <w:p w14:paraId="08F1252A" w14:textId="77777777" w:rsidR="00983BDB" w:rsidRPr="00983BDB" w:rsidRDefault="00983BDB" w:rsidP="00983BD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lang w:val="en-IN" w:eastAsia="en-IN"/>
        </w:rPr>
      </w:pPr>
      <w:proofErr w:type="gramStart"/>
      <w:r w:rsidRPr="00983BDB">
        <w:rPr>
          <w:rFonts w:eastAsia="Times New Roman" w:cstheme="minorHAnsi"/>
          <w:color w:val="374151"/>
          <w:lang w:val="en-IN" w:eastAsia="en-IN"/>
        </w:rPr>
        <w:t>We'll</w:t>
      </w:r>
      <w:proofErr w:type="gramEnd"/>
      <w:r w:rsidRPr="00983BDB">
        <w:rPr>
          <w:rFonts w:eastAsia="Times New Roman" w:cstheme="minorHAnsi"/>
          <w:color w:val="374151"/>
          <w:lang w:val="en-IN" w:eastAsia="en-IN"/>
        </w:rPr>
        <w:t xml:space="preserve"> measure how good our model is at predicting future electricity prices. </w:t>
      </w:r>
      <w:proofErr w:type="gramStart"/>
      <w:r w:rsidRPr="00983BDB">
        <w:rPr>
          <w:rFonts w:eastAsia="Times New Roman" w:cstheme="minorHAnsi"/>
          <w:color w:val="374151"/>
          <w:lang w:val="en-IN" w:eastAsia="en-IN"/>
        </w:rPr>
        <w:t>We'll</w:t>
      </w:r>
      <w:proofErr w:type="gramEnd"/>
      <w:r w:rsidRPr="00983BDB">
        <w:rPr>
          <w:rFonts w:eastAsia="Times New Roman" w:cstheme="minorHAnsi"/>
          <w:color w:val="374151"/>
          <w:lang w:val="en-IN" w:eastAsia="en-IN"/>
        </w:rPr>
        <w:t xml:space="preserve"> use metrics like Mean Absolute Error and Root Mean Squared Error to see how close our predictions are to the real prices.</w:t>
      </w:r>
    </w:p>
    <w:p w14:paraId="60872D3B" w14:textId="1B8A78D4" w:rsidR="00044941" w:rsidRPr="00983BDB" w:rsidRDefault="00044941" w:rsidP="00874AA1">
      <w:pPr>
        <w:rPr>
          <w:rFonts w:cstheme="minorHAnsi"/>
        </w:rPr>
      </w:pPr>
    </w:p>
    <w:p w14:paraId="09B802AF" w14:textId="77777777" w:rsidR="00983BDB" w:rsidRPr="00983BDB" w:rsidRDefault="00983BDB" w:rsidP="00874AA1">
      <w:pPr>
        <w:rPr>
          <w:rFonts w:cstheme="minorHAnsi"/>
        </w:rPr>
      </w:pPr>
    </w:p>
    <w:p w14:paraId="6F072D49" w14:textId="77777777" w:rsidR="00983BDB" w:rsidRPr="00983BDB" w:rsidRDefault="00983BDB" w:rsidP="00983B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lang w:val="en-IN" w:eastAsia="en-IN"/>
        </w:rPr>
      </w:pPr>
      <w:r w:rsidRPr="00983BDB">
        <w:rPr>
          <w:rFonts w:eastAsia="Times New Roman" w:cstheme="minorHAnsi"/>
          <w:b/>
          <w:bCs/>
          <w:color w:val="374151"/>
          <w:bdr w:val="single" w:sz="2" w:space="0" w:color="D9D9E3" w:frame="1"/>
          <w:lang w:val="en-IN" w:eastAsia="en-IN"/>
        </w:rPr>
        <w:t>Project Goals:</w:t>
      </w:r>
    </w:p>
    <w:p w14:paraId="01613E90" w14:textId="77777777" w:rsidR="00983BDB" w:rsidRPr="00983BDB" w:rsidRDefault="00983BDB" w:rsidP="00983BD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lang w:val="en-IN" w:eastAsia="en-IN"/>
        </w:rPr>
      </w:pPr>
      <w:r w:rsidRPr="00983BDB">
        <w:rPr>
          <w:rFonts w:eastAsia="Times New Roman" w:cstheme="minorHAnsi"/>
          <w:color w:val="374151"/>
          <w:lang w:val="en-IN" w:eastAsia="en-IN"/>
        </w:rPr>
        <w:t>Create a tool that can reliably predict future electricity prices.</w:t>
      </w:r>
    </w:p>
    <w:p w14:paraId="0AA9C34D" w14:textId="77777777" w:rsidR="00983BDB" w:rsidRPr="00983BDB" w:rsidRDefault="00983BDB" w:rsidP="00983BD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lang w:val="en-IN" w:eastAsia="en-IN"/>
        </w:rPr>
      </w:pPr>
      <w:r w:rsidRPr="00983BDB">
        <w:rPr>
          <w:rFonts w:eastAsia="Times New Roman" w:cstheme="minorHAnsi"/>
          <w:color w:val="374151"/>
          <w:lang w:val="en-IN" w:eastAsia="en-IN"/>
        </w:rPr>
        <w:t>Help energy companies plan better and consumers make informed choices about electricity use.</w:t>
      </w:r>
    </w:p>
    <w:p w14:paraId="2DB6222A" w14:textId="77777777" w:rsidR="00983BDB" w:rsidRPr="00983BDB" w:rsidRDefault="00983BDB" w:rsidP="00983BD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lang w:val="en-IN" w:eastAsia="en-IN"/>
        </w:rPr>
      </w:pPr>
      <w:r w:rsidRPr="00983BDB">
        <w:rPr>
          <w:rFonts w:eastAsia="Times New Roman" w:cstheme="minorHAnsi"/>
          <w:color w:val="374151"/>
          <w:lang w:val="en-IN" w:eastAsia="en-IN"/>
        </w:rPr>
        <w:t>Reduce uncertainty about electricity costs in the market.</w:t>
      </w:r>
    </w:p>
    <w:p w14:paraId="37D690E1" w14:textId="77777777" w:rsidR="00983BDB" w:rsidRPr="00983BDB" w:rsidRDefault="00983BDB" w:rsidP="00983BD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lang w:val="en-IN" w:eastAsia="en-IN"/>
        </w:rPr>
      </w:pPr>
    </w:p>
    <w:p w14:paraId="3F496549" w14:textId="77777777" w:rsidR="00983BDB" w:rsidRPr="00983BDB" w:rsidRDefault="00983BDB" w:rsidP="00983B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lang w:val="en-IN" w:eastAsia="en-IN"/>
        </w:rPr>
      </w:pPr>
      <w:r w:rsidRPr="00983BDB">
        <w:rPr>
          <w:rFonts w:eastAsia="Times New Roman" w:cstheme="minorHAnsi"/>
          <w:b/>
          <w:bCs/>
          <w:color w:val="374151"/>
          <w:bdr w:val="single" w:sz="2" w:space="0" w:color="D9D9E3" w:frame="1"/>
          <w:lang w:val="en-IN" w:eastAsia="en-IN"/>
        </w:rPr>
        <w:t>Expected Results:</w:t>
      </w:r>
    </w:p>
    <w:p w14:paraId="7DBF704E" w14:textId="77777777" w:rsidR="00983BDB" w:rsidRPr="00983BDB" w:rsidRDefault="00983BDB" w:rsidP="00983BD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lang w:val="en-IN" w:eastAsia="en-IN"/>
        </w:rPr>
      </w:pPr>
      <w:r w:rsidRPr="00983BDB">
        <w:rPr>
          <w:rFonts w:eastAsia="Times New Roman" w:cstheme="minorHAnsi"/>
          <w:color w:val="374151"/>
          <w:lang w:val="en-IN" w:eastAsia="en-IN"/>
        </w:rPr>
        <w:t>A working model that can forecast electricity prices based on past data.</w:t>
      </w:r>
    </w:p>
    <w:p w14:paraId="34444D22" w14:textId="77777777" w:rsidR="00983BDB" w:rsidRPr="00983BDB" w:rsidRDefault="00983BDB" w:rsidP="00983BD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lang w:val="en-IN" w:eastAsia="en-IN"/>
        </w:rPr>
      </w:pPr>
      <w:r w:rsidRPr="00983BDB">
        <w:rPr>
          <w:rFonts w:eastAsia="Times New Roman" w:cstheme="minorHAnsi"/>
          <w:color w:val="374151"/>
          <w:lang w:val="en-IN" w:eastAsia="en-IN"/>
        </w:rPr>
        <w:t>Proof of how accurate our predictions are.</w:t>
      </w:r>
    </w:p>
    <w:p w14:paraId="3B4FE14D" w14:textId="77777777" w:rsidR="00983BDB" w:rsidRPr="00983BDB" w:rsidRDefault="00983BDB" w:rsidP="00983BD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lang w:val="en-IN" w:eastAsia="en-IN"/>
        </w:rPr>
      </w:pPr>
      <w:r w:rsidRPr="00983BDB">
        <w:rPr>
          <w:rFonts w:eastAsia="Times New Roman" w:cstheme="minorHAnsi"/>
          <w:color w:val="374151"/>
          <w:lang w:val="en-IN" w:eastAsia="en-IN"/>
        </w:rPr>
        <w:t>Guidelines for using the tool effectively.</w:t>
      </w:r>
    </w:p>
    <w:p w14:paraId="0FB0264B" w14:textId="77777777" w:rsidR="00983BDB" w:rsidRPr="00983BDB" w:rsidRDefault="00983BDB" w:rsidP="00983BD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lang w:val="en-IN" w:eastAsia="en-IN"/>
        </w:rPr>
      </w:pPr>
    </w:p>
    <w:p w14:paraId="0283198C" w14:textId="77777777" w:rsidR="00983BDB" w:rsidRPr="00983BDB" w:rsidRDefault="00983BDB" w:rsidP="00983B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374151"/>
          <w:lang w:val="en-IN" w:eastAsia="en-IN"/>
        </w:rPr>
      </w:pPr>
      <w:r w:rsidRPr="00983BDB">
        <w:rPr>
          <w:rFonts w:eastAsia="Times New Roman" w:cstheme="minorHAnsi"/>
          <w:b/>
          <w:bCs/>
          <w:color w:val="374151"/>
          <w:bdr w:val="single" w:sz="2" w:space="0" w:color="D9D9E3" w:frame="1"/>
          <w:lang w:val="en-IN" w:eastAsia="en-IN"/>
        </w:rPr>
        <w:t>Timeline:</w:t>
      </w:r>
    </w:p>
    <w:p w14:paraId="7A77C9C7" w14:textId="77777777" w:rsidR="00983BDB" w:rsidRPr="00983BDB" w:rsidRDefault="00983BDB" w:rsidP="00983BD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lang w:val="en-IN" w:eastAsia="en-IN"/>
        </w:rPr>
      </w:pPr>
      <w:r w:rsidRPr="00983BDB">
        <w:rPr>
          <w:rFonts w:eastAsia="Times New Roman" w:cstheme="minorHAnsi"/>
          <w:color w:val="374151"/>
          <w:lang w:val="en-IN" w:eastAsia="en-IN"/>
        </w:rPr>
        <w:t>The project will happen in stages, and we expect to finish it in [insert timeline].</w:t>
      </w:r>
    </w:p>
    <w:p w14:paraId="1EFC5414" w14:textId="77777777" w:rsidR="00983BDB" w:rsidRPr="00983BDB" w:rsidRDefault="00983BDB" w:rsidP="00983BD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lang w:val="en-IN" w:eastAsia="en-IN"/>
        </w:rPr>
      </w:pPr>
    </w:p>
    <w:p w14:paraId="103F739E" w14:textId="77777777" w:rsidR="00983BDB" w:rsidRPr="00983BDB" w:rsidRDefault="00983BDB" w:rsidP="00983BD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lang w:val="en-IN" w:eastAsia="en-IN"/>
        </w:rPr>
      </w:pPr>
    </w:p>
    <w:p w14:paraId="14C09755" w14:textId="77777777" w:rsidR="00983BDB" w:rsidRPr="00983BDB" w:rsidRDefault="00983BDB" w:rsidP="00874AA1">
      <w:pPr>
        <w:rPr>
          <w:rFonts w:cstheme="minorHAnsi"/>
          <w:b/>
          <w:bCs/>
        </w:rPr>
      </w:pPr>
    </w:p>
    <w:p w14:paraId="03E15CF4" w14:textId="2C6F65B2" w:rsidR="00983BDB" w:rsidRPr="00983BDB" w:rsidRDefault="00983BDB" w:rsidP="00874AA1">
      <w:pPr>
        <w:rPr>
          <w:rFonts w:cstheme="minorHAnsi"/>
          <w:b/>
          <w:bCs/>
          <w:sz w:val="28"/>
          <w:szCs w:val="28"/>
        </w:rPr>
      </w:pPr>
      <w:r w:rsidRPr="00983BDB">
        <w:rPr>
          <w:rFonts w:cstheme="minorHAnsi"/>
          <w:b/>
          <w:bCs/>
          <w:sz w:val="28"/>
          <w:szCs w:val="28"/>
        </w:rPr>
        <w:t>Advantages:</w:t>
      </w:r>
    </w:p>
    <w:p w14:paraId="0601C125" w14:textId="77777777" w:rsidR="00983BDB" w:rsidRPr="00983BDB" w:rsidRDefault="00983BDB" w:rsidP="00983BDB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color w:val="374151"/>
        </w:rPr>
      </w:pPr>
      <w:r w:rsidRPr="00983BDB">
        <w:rPr>
          <w:rStyle w:val="Strong"/>
          <w:rFonts w:asciiTheme="minorHAnsi" w:eastAsiaTheme="majorEastAsia" w:hAnsiTheme="minorHAnsi" w:cstheme="minorHAnsi"/>
          <w:color w:val="374151"/>
          <w:bdr w:val="single" w:sz="2" w:space="0" w:color="D9D9E3" w:frame="1"/>
        </w:rPr>
        <w:t>Cost Savings:</w:t>
      </w:r>
      <w:r w:rsidRPr="00983BDB">
        <w:rPr>
          <w:rFonts w:asciiTheme="minorHAnsi" w:hAnsiTheme="minorHAnsi" w:cstheme="minorHAnsi"/>
          <w:color w:val="374151"/>
        </w:rPr>
        <w:t xml:space="preserve"> Predicting electricity prices helps consumers buy electricity when it's cheaper, reducing their bills.</w:t>
      </w:r>
    </w:p>
    <w:p w14:paraId="0C5B5387" w14:textId="77777777" w:rsidR="00983BDB" w:rsidRPr="00983BDB" w:rsidRDefault="00983BDB" w:rsidP="00983BDB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color w:val="374151"/>
        </w:rPr>
      </w:pPr>
      <w:r w:rsidRPr="00983BDB">
        <w:rPr>
          <w:rStyle w:val="Strong"/>
          <w:rFonts w:asciiTheme="minorHAnsi" w:eastAsiaTheme="majorEastAsia" w:hAnsiTheme="minorHAnsi" w:cstheme="minorHAnsi"/>
          <w:color w:val="374151"/>
          <w:bdr w:val="single" w:sz="2" w:space="0" w:color="D9D9E3" w:frame="1"/>
        </w:rPr>
        <w:t>Profitability:</w:t>
      </w:r>
      <w:r w:rsidRPr="00983BDB">
        <w:rPr>
          <w:rFonts w:asciiTheme="minorHAnsi" w:hAnsiTheme="minorHAnsi" w:cstheme="minorHAnsi"/>
          <w:color w:val="374151"/>
        </w:rPr>
        <w:t xml:space="preserve"> Energy companies can adjust prices to maximize profits during peak demand periods.</w:t>
      </w:r>
    </w:p>
    <w:p w14:paraId="26A02688" w14:textId="77777777" w:rsidR="00983BDB" w:rsidRPr="00983BDB" w:rsidRDefault="00983BDB" w:rsidP="00983BDB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color w:val="374151"/>
        </w:rPr>
      </w:pPr>
      <w:r w:rsidRPr="00983BDB">
        <w:rPr>
          <w:rStyle w:val="Strong"/>
          <w:rFonts w:asciiTheme="minorHAnsi" w:eastAsiaTheme="majorEastAsia" w:hAnsiTheme="minorHAnsi" w:cstheme="minorHAnsi"/>
          <w:color w:val="374151"/>
          <w:bdr w:val="single" w:sz="2" w:space="0" w:color="D9D9E3" w:frame="1"/>
        </w:rPr>
        <w:t>Efficiency:</w:t>
      </w:r>
      <w:r w:rsidRPr="00983BDB">
        <w:rPr>
          <w:rFonts w:asciiTheme="minorHAnsi" w:hAnsiTheme="minorHAnsi" w:cstheme="minorHAnsi"/>
          <w:color w:val="374151"/>
        </w:rPr>
        <w:t xml:space="preserve"> Predictions reduce uncertainty, making the electricity market more efficient for everyone involved.</w:t>
      </w:r>
    </w:p>
    <w:p w14:paraId="29692F12" w14:textId="77777777" w:rsidR="00983BDB" w:rsidRPr="00983BDB" w:rsidRDefault="00983BDB" w:rsidP="00874AA1">
      <w:pPr>
        <w:rPr>
          <w:rFonts w:cstheme="minorHAnsi"/>
          <w:b/>
          <w:bCs/>
          <w:sz w:val="28"/>
          <w:szCs w:val="28"/>
        </w:rPr>
      </w:pPr>
    </w:p>
    <w:p w14:paraId="070473CA" w14:textId="77777777" w:rsidR="00983BDB" w:rsidRPr="00983BDB" w:rsidRDefault="00983BDB" w:rsidP="00874AA1">
      <w:pPr>
        <w:rPr>
          <w:rFonts w:cstheme="minorHAnsi"/>
          <w:b/>
          <w:bCs/>
          <w:sz w:val="28"/>
          <w:szCs w:val="28"/>
        </w:rPr>
      </w:pPr>
    </w:p>
    <w:p w14:paraId="5CFFB5F1" w14:textId="77777777" w:rsidR="00983BDB" w:rsidRDefault="00983BDB" w:rsidP="00874AA1">
      <w:pPr>
        <w:rPr>
          <w:rFonts w:cstheme="minorHAnsi"/>
          <w:color w:val="374151"/>
          <w:shd w:val="clear" w:color="auto" w:fill="F7F7F8"/>
        </w:rPr>
      </w:pPr>
      <w:r w:rsidRPr="00983BDB">
        <w:rPr>
          <w:rStyle w:val="Strong"/>
          <w:rFonts w:cstheme="minorHAnsi"/>
          <w:bdr w:val="single" w:sz="2" w:space="0" w:color="D9D9E3" w:frame="1"/>
          <w:shd w:val="clear" w:color="auto" w:fill="F7F7F8"/>
        </w:rPr>
        <w:t>Conclusion:</w:t>
      </w:r>
      <w:r w:rsidRPr="00983BDB">
        <w:rPr>
          <w:rFonts w:cstheme="minorHAnsi"/>
          <w:color w:val="374151"/>
          <w:shd w:val="clear" w:color="auto" w:fill="F7F7F8"/>
        </w:rPr>
        <w:t xml:space="preserve"> </w:t>
      </w:r>
    </w:p>
    <w:p w14:paraId="786AF995" w14:textId="12658DDB" w:rsidR="00983BDB" w:rsidRPr="00983BDB" w:rsidRDefault="00983BDB" w:rsidP="00874AA1">
      <w:pPr>
        <w:rPr>
          <w:rFonts w:cstheme="minorHAnsi"/>
          <w:b/>
          <w:bCs/>
          <w:sz w:val="28"/>
          <w:szCs w:val="28"/>
        </w:rPr>
      </w:pPr>
      <w:r w:rsidRPr="00983BDB">
        <w:rPr>
          <w:rFonts w:cstheme="minorHAnsi"/>
          <w:color w:val="374151"/>
          <w:shd w:val="clear" w:color="auto" w:fill="F7F7F8"/>
        </w:rPr>
        <w:t>This project is all about making electricity price predictions easier and more reliable. By following these simple steps, we aim to create a tool that benefits both energy providers and consumers, making it easier for everyone to plan and manage their electricity needs.</w:t>
      </w:r>
    </w:p>
    <w:p w14:paraId="0217152F" w14:textId="77777777" w:rsidR="00983BDB" w:rsidRPr="00983BDB" w:rsidRDefault="00983BDB" w:rsidP="00874AA1">
      <w:pPr>
        <w:rPr>
          <w:rFonts w:cstheme="minorHAnsi"/>
          <w:b/>
          <w:bCs/>
          <w:sz w:val="28"/>
          <w:szCs w:val="28"/>
        </w:rPr>
      </w:pPr>
    </w:p>
    <w:p w14:paraId="360639B9" w14:textId="77777777" w:rsidR="00983BDB" w:rsidRPr="00983BDB" w:rsidRDefault="00983BDB" w:rsidP="00874AA1">
      <w:pPr>
        <w:rPr>
          <w:rFonts w:cstheme="minorHAnsi"/>
          <w:b/>
          <w:bCs/>
          <w:sz w:val="28"/>
          <w:szCs w:val="28"/>
        </w:rPr>
      </w:pPr>
    </w:p>
    <w:p w14:paraId="04CFF17D" w14:textId="77777777" w:rsidR="00983BDB" w:rsidRPr="00983BDB" w:rsidRDefault="00983BDB" w:rsidP="00874AA1">
      <w:pPr>
        <w:rPr>
          <w:rFonts w:cstheme="minorHAnsi"/>
          <w:b/>
          <w:bCs/>
          <w:sz w:val="28"/>
          <w:szCs w:val="28"/>
        </w:rPr>
      </w:pPr>
    </w:p>
    <w:p w14:paraId="3B97BFB5" w14:textId="77777777" w:rsidR="00983BDB" w:rsidRPr="00983BDB" w:rsidRDefault="00983BDB" w:rsidP="00874AA1">
      <w:pPr>
        <w:rPr>
          <w:rFonts w:cstheme="minorHAnsi"/>
          <w:b/>
          <w:bCs/>
          <w:sz w:val="28"/>
          <w:szCs w:val="28"/>
        </w:rPr>
      </w:pPr>
    </w:p>
    <w:p w14:paraId="37C4A78D" w14:textId="77777777" w:rsidR="00983BDB" w:rsidRPr="00983BDB" w:rsidRDefault="00983BDB" w:rsidP="00874AA1">
      <w:pPr>
        <w:rPr>
          <w:rFonts w:cstheme="minorHAnsi"/>
          <w:b/>
          <w:bCs/>
          <w:sz w:val="28"/>
          <w:szCs w:val="28"/>
        </w:rPr>
      </w:pPr>
    </w:p>
    <w:sectPr w:rsidR="00983BDB" w:rsidRPr="00983BDB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1C86D" w14:textId="77777777" w:rsidR="00CB7FF3" w:rsidRDefault="00CB7FF3" w:rsidP="00524988">
      <w:pPr>
        <w:spacing w:after="0" w:line="240" w:lineRule="auto"/>
      </w:pPr>
      <w:r>
        <w:separator/>
      </w:r>
    </w:p>
  </w:endnote>
  <w:endnote w:type="continuationSeparator" w:id="0">
    <w:p w14:paraId="75CD4336" w14:textId="77777777" w:rsidR="00CB7FF3" w:rsidRDefault="00CB7FF3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2F2F9" w14:textId="77777777" w:rsidR="00CB7FF3" w:rsidRDefault="00CB7FF3" w:rsidP="00524988">
      <w:pPr>
        <w:spacing w:after="0" w:line="240" w:lineRule="auto"/>
      </w:pPr>
      <w:r>
        <w:separator/>
      </w:r>
    </w:p>
  </w:footnote>
  <w:footnote w:type="continuationSeparator" w:id="0">
    <w:p w14:paraId="53952031" w14:textId="77777777" w:rsidR="00CB7FF3" w:rsidRDefault="00CB7FF3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BD096E"/>
    <w:multiLevelType w:val="multilevel"/>
    <w:tmpl w:val="E99A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C126EC"/>
    <w:multiLevelType w:val="multilevel"/>
    <w:tmpl w:val="EE4EC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67AF4"/>
    <w:multiLevelType w:val="multilevel"/>
    <w:tmpl w:val="81C4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E53DD"/>
    <w:multiLevelType w:val="multilevel"/>
    <w:tmpl w:val="3EB6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A58CF"/>
    <w:multiLevelType w:val="multilevel"/>
    <w:tmpl w:val="6FD0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4E095F"/>
    <w:multiLevelType w:val="multilevel"/>
    <w:tmpl w:val="8A0C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691A05"/>
    <w:multiLevelType w:val="multilevel"/>
    <w:tmpl w:val="E2C0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551D80"/>
    <w:multiLevelType w:val="multilevel"/>
    <w:tmpl w:val="CAC0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9347D7"/>
    <w:multiLevelType w:val="multilevel"/>
    <w:tmpl w:val="9A72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35669F"/>
    <w:multiLevelType w:val="multilevel"/>
    <w:tmpl w:val="6FCE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614637">
    <w:abstractNumId w:val="13"/>
  </w:num>
  <w:num w:numId="2" w16cid:durableId="1780493938">
    <w:abstractNumId w:val="6"/>
  </w:num>
  <w:num w:numId="3" w16cid:durableId="1418165660">
    <w:abstractNumId w:val="4"/>
  </w:num>
  <w:num w:numId="4" w16cid:durableId="1262059452">
    <w:abstractNumId w:val="0"/>
  </w:num>
  <w:num w:numId="5" w16cid:durableId="470094031">
    <w:abstractNumId w:val="7"/>
  </w:num>
  <w:num w:numId="6" w16cid:durableId="422917116">
    <w:abstractNumId w:val="12"/>
  </w:num>
  <w:num w:numId="7" w16cid:durableId="336662320">
    <w:abstractNumId w:val="10"/>
  </w:num>
  <w:num w:numId="8" w16cid:durableId="1582912572">
    <w:abstractNumId w:val="5"/>
  </w:num>
  <w:num w:numId="9" w16cid:durableId="1457021105">
    <w:abstractNumId w:val="11"/>
  </w:num>
  <w:num w:numId="10" w16cid:durableId="1089620618">
    <w:abstractNumId w:val="9"/>
  </w:num>
  <w:num w:numId="11" w16cid:durableId="1922716679">
    <w:abstractNumId w:val="8"/>
  </w:num>
  <w:num w:numId="12" w16cid:durableId="1698120882">
    <w:abstractNumId w:val="1"/>
  </w:num>
  <w:num w:numId="13" w16cid:durableId="614482455">
    <w:abstractNumId w:val="3"/>
  </w:num>
  <w:num w:numId="14" w16cid:durableId="1358772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DB"/>
    <w:rsid w:val="00044941"/>
    <w:rsid w:val="00076856"/>
    <w:rsid w:val="00097C80"/>
    <w:rsid w:val="00151A42"/>
    <w:rsid w:val="001E3ADA"/>
    <w:rsid w:val="002261A4"/>
    <w:rsid w:val="002F1EA7"/>
    <w:rsid w:val="003169C1"/>
    <w:rsid w:val="00432A3E"/>
    <w:rsid w:val="00481FAD"/>
    <w:rsid w:val="00483FFD"/>
    <w:rsid w:val="005244D5"/>
    <w:rsid w:val="00524988"/>
    <w:rsid w:val="00563FE4"/>
    <w:rsid w:val="005733DE"/>
    <w:rsid w:val="00575138"/>
    <w:rsid w:val="00575C9D"/>
    <w:rsid w:val="005854E9"/>
    <w:rsid w:val="0063296D"/>
    <w:rsid w:val="00635D86"/>
    <w:rsid w:val="00783197"/>
    <w:rsid w:val="00874AA1"/>
    <w:rsid w:val="00963065"/>
    <w:rsid w:val="00983BDB"/>
    <w:rsid w:val="00CB7FF3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422FB"/>
  <w15:chartTrackingRefBased/>
  <w15:docId w15:val="{98660C81-955B-440D-A535-9BF475B6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3B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3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provider">
    <w:name w:val="provider"/>
    <w:basedOn w:val="DefaultParagraphFont"/>
    <w:rsid w:val="00983BDB"/>
  </w:style>
  <w:style w:type="character" w:customStyle="1" w:styleId="course-number">
    <w:name w:val="course-number"/>
    <w:basedOn w:val="DefaultParagraphFont"/>
    <w:rsid w:val="00983BDB"/>
  </w:style>
  <w:style w:type="character" w:customStyle="1" w:styleId="course-name">
    <w:name w:val="course-name"/>
    <w:basedOn w:val="DefaultParagraphFont"/>
    <w:rsid w:val="00983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dhi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21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 sudesh</dc:creator>
  <cp:keywords/>
  <dc:description/>
  <cp:lastModifiedBy>sudesh sudesh</cp:lastModifiedBy>
  <cp:revision>2</cp:revision>
  <cp:lastPrinted>2023-09-26T09:21:00Z</cp:lastPrinted>
  <dcterms:created xsi:type="dcterms:W3CDTF">2023-09-26T09:04:00Z</dcterms:created>
  <dcterms:modified xsi:type="dcterms:W3CDTF">2023-09-26T09:26:00Z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